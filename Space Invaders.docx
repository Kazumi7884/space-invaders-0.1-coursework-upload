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GB" w:eastAsia="en-GB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0BC4E1BA" w14:textId="77777777" w:rsidR="00C6554A" w:rsidRDefault="00996231" w:rsidP="00C6554A">
      <w:pPr>
        <w:pStyle w:val="Title"/>
      </w:pPr>
      <w:r>
        <w:t>Lunar Lander Based Game</w:t>
      </w:r>
    </w:p>
    <w:p w14:paraId="1258775B" w14:textId="77777777" w:rsidR="00C6554A" w:rsidRPr="00D5413C" w:rsidRDefault="00996231" w:rsidP="00C6554A">
      <w:pPr>
        <w:pStyle w:val="Subtitle"/>
      </w:pPr>
      <w:r>
        <w:t>Coursework 2</w:t>
      </w:r>
    </w:p>
    <w:p w14:paraId="61A8AE0F" w14:textId="77777777" w:rsidR="00C6554A" w:rsidRDefault="00996231" w:rsidP="00C6554A">
      <w:pPr>
        <w:pStyle w:val="ContactInfo"/>
      </w:pPr>
      <w:r>
        <w:t>Jamie-Leigh Childs</w:t>
      </w:r>
      <w:r w:rsidR="00C6554A">
        <w:t xml:space="preserve"> | </w:t>
      </w:r>
      <w:r>
        <w:t>Foundation Degree in IT – Software Development</w:t>
      </w:r>
      <w:r w:rsidR="00C6554A">
        <w:t xml:space="preserve"> |</w:t>
      </w:r>
      <w:r w:rsidR="00C6554A" w:rsidRPr="00D5413C">
        <w:t xml:space="preserve"> </w:t>
      </w:r>
      <w:r>
        <w:t>08/03/19</w:t>
      </w:r>
      <w:r w:rsidR="00C6554A">
        <w:br w:type="page"/>
      </w:r>
    </w:p>
    <w:p w14:paraId="3E7A9F1C" w14:textId="77777777" w:rsidR="00C6554A" w:rsidRDefault="00996231" w:rsidP="00C6554A">
      <w:pPr>
        <w:pStyle w:val="Heading1"/>
      </w:pPr>
      <w:r>
        <w:lastRenderedPageBreak/>
        <w:t>Introduction</w:t>
      </w:r>
    </w:p>
    <w:p w14:paraId="0A37501D" w14:textId="2A6CDBFB" w:rsidR="00C6554A" w:rsidRDefault="003C329D" w:rsidP="00115B49">
      <w:r>
        <w:t>For this assignment I have been asked to create a game using a given template, this game will take the style of a lunar lander-</w:t>
      </w:r>
      <w:proofErr w:type="spellStart"/>
      <w:r>
        <w:t>esque</w:t>
      </w:r>
      <w:proofErr w:type="spellEnd"/>
      <w:r>
        <w:t xml:space="preserve"> themed game. The game will have a set amount of moving graphics posing a threat to the player as well as having a player that can only move within the x axis whereas the enemy sprites have pre planned movement throughout the x and y axis.</w:t>
      </w:r>
    </w:p>
    <w:p w14:paraId="2D4005CD" w14:textId="77777777" w:rsidR="00115B49" w:rsidRDefault="00115B49" w:rsidP="00115B49"/>
    <w:p w14:paraId="0C2B463E" w14:textId="49AA9FC8" w:rsidR="00115B49" w:rsidRPr="00514122" w:rsidRDefault="00115B49" w:rsidP="00115B49">
      <w:r>
        <w:t>The game will only will carry on as long as the invaders haven’t been shot or the player hasn’t been hit.</w:t>
      </w:r>
      <w:bookmarkStart w:id="5" w:name="_GoBack"/>
      <w:bookmarkEnd w:id="5"/>
    </w:p>
    <w:p w14:paraId="25AC0330" w14:textId="77777777" w:rsidR="00C6554A" w:rsidRDefault="00996231" w:rsidP="00C6554A">
      <w:pPr>
        <w:pStyle w:val="Heading2"/>
      </w:pPr>
      <w:r>
        <w:t>Images, Rules and Planning</w:t>
      </w:r>
    </w:p>
    <w:p w14:paraId="5DAB6C7B" w14:textId="77777777" w:rsidR="00996231" w:rsidRPr="00996231" w:rsidRDefault="00996231" w:rsidP="00996231"/>
    <w:p w14:paraId="053078ED" w14:textId="77777777" w:rsidR="002C74C0" w:rsidRDefault="00996231" w:rsidP="00996231">
      <w:r>
        <w:t xml:space="preserve">For this assignment I will be using and creating many graphics for use within my game. </w:t>
      </w:r>
    </w:p>
    <w:p w14:paraId="02EB378F" w14:textId="77777777" w:rsidR="00996231" w:rsidRDefault="00996231" w:rsidP="00996231"/>
    <w:p w14:paraId="6CFC0018" w14:textId="77777777" w:rsidR="00996231" w:rsidRDefault="00996231" w:rsidP="00996231">
      <w:pPr>
        <w:pStyle w:val="Heading2"/>
      </w:pPr>
      <w:r>
        <w:t>Rules</w:t>
      </w:r>
    </w:p>
    <w:p w14:paraId="42314593" w14:textId="77777777" w:rsidR="00996231" w:rsidRDefault="00A9476C" w:rsidP="00996231">
      <w:r>
        <w:t>Within my game there will be set rules for the player to use. These will be fairly simple and will be within their own form.</w:t>
      </w:r>
    </w:p>
    <w:p w14:paraId="6D6727CB" w14:textId="7D93AFB8" w:rsidR="00A9476C" w:rsidRDefault="00A9476C" w:rsidP="00996231">
      <w:r>
        <w:t xml:space="preserve">The </w:t>
      </w:r>
      <w:r w:rsidR="00325CD5">
        <w:t>rules would be:</w:t>
      </w:r>
    </w:p>
    <w:p w14:paraId="2BA3BF8E" w14:textId="77777777" w:rsidR="00266539" w:rsidRDefault="00266539" w:rsidP="00266539">
      <w:pPr>
        <w:rPr>
          <w:lang w:val="en-GB"/>
        </w:rPr>
      </w:pPr>
      <w:r>
        <w:rPr>
          <w:lang w:val="en-GB"/>
        </w:rPr>
        <w:t>1) Space bar is to shoot.</w:t>
      </w:r>
    </w:p>
    <w:p w14:paraId="43F88420" w14:textId="77777777" w:rsidR="00266539" w:rsidRDefault="00266539" w:rsidP="00266539">
      <w:pPr>
        <w:rPr>
          <w:lang w:val="en-GB"/>
        </w:rPr>
      </w:pPr>
      <w:r>
        <w:rPr>
          <w:lang w:val="en-GB"/>
        </w:rPr>
        <w:t xml:space="preserve"> 2) A/D and Left/right arrows move.</w:t>
      </w:r>
    </w:p>
    <w:p w14:paraId="2FF19BCA" w14:textId="3E9F2DA1" w:rsidR="00266539" w:rsidRDefault="00266539" w:rsidP="00266539">
      <w:pPr>
        <w:rPr>
          <w:lang w:val="en-GB"/>
        </w:rPr>
      </w:pPr>
      <w:r>
        <w:rPr>
          <w:lang w:val="en-GB"/>
        </w:rPr>
        <w:t xml:space="preserve"> 3) If you defeat all the aliens then you win.</w:t>
      </w:r>
    </w:p>
    <w:p w14:paraId="62F257E4" w14:textId="77777777" w:rsidR="00266539" w:rsidRDefault="00266539" w:rsidP="00266539">
      <w:pPr>
        <w:rPr>
          <w:lang w:val="en-GB"/>
        </w:rPr>
      </w:pPr>
      <w:r>
        <w:rPr>
          <w:lang w:val="en-GB"/>
        </w:rPr>
        <w:t xml:space="preserve"> 4) If the aliens reach you then you lose.</w:t>
      </w:r>
    </w:p>
    <w:p w14:paraId="0622B8EC" w14:textId="77777777" w:rsidR="00266539" w:rsidRDefault="00266539" w:rsidP="00266539">
      <w:pPr>
        <w:rPr>
          <w:lang w:val="en-GB"/>
        </w:rPr>
      </w:pPr>
      <w:r>
        <w:rPr>
          <w:lang w:val="en-GB"/>
        </w:rPr>
        <w:t xml:space="preserve"> 5) The aliens will snake towards you.</w:t>
      </w:r>
    </w:p>
    <w:p w14:paraId="7D1CE935" w14:textId="77777777" w:rsidR="00266539" w:rsidRDefault="00266539" w:rsidP="00266539">
      <w:pPr>
        <w:rPr>
          <w:lang w:val="en-GB"/>
        </w:rPr>
      </w:pPr>
      <w:r>
        <w:rPr>
          <w:lang w:val="en-GB"/>
        </w:rPr>
        <w:t xml:space="preserve"> 6) High scores will be kept at the end of a game.</w:t>
      </w:r>
    </w:p>
    <w:p w14:paraId="592B8E4A" w14:textId="77777777" w:rsidR="00266539" w:rsidRDefault="00266539" w:rsidP="00266539">
      <w:pPr>
        <w:rPr>
          <w:lang w:val="en-GB"/>
        </w:rPr>
      </w:pPr>
      <w:r>
        <w:rPr>
          <w:lang w:val="en-GB"/>
        </w:rPr>
        <w:t xml:space="preserve"> 7) This game uses Dark Souls logic, there is no pause.</w:t>
      </w:r>
    </w:p>
    <w:p w14:paraId="76FE866B" w14:textId="77777777" w:rsidR="00266539" w:rsidRDefault="00266539" w:rsidP="00266539">
      <w:pPr>
        <w:rPr>
          <w:lang w:val="en-GB"/>
        </w:rPr>
      </w:pPr>
      <w:r>
        <w:rPr>
          <w:lang w:val="en-GB"/>
        </w:rPr>
        <w:t xml:space="preserve"> 8) After everything is dead, press space again to progress to the game over screen.</w:t>
      </w:r>
    </w:p>
    <w:p w14:paraId="25C924ED" w14:textId="712F3CDF" w:rsidR="00266539" w:rsidRDefault="00266539" w:rsidP="00266539">
      <w:pPr>
        <w:pStyle w:val="Heading1"/>
      </w:pPr>
      <w:r>
        <w:t>Win and lose scenarios</w:t>
      </w:r>
    </w:p>
    <w:p w14:paraId="3C3F1832" w14:textId="2D538FF4" w:rsidR="00266539" w:rsidRDefault="00266539" w:rsidP="00266539">
      <w:r>
        <w:t>To win the player must simply defeat all the invaders on screen</w:t>
      </w:r>
      <w:r w:rsidR="00115B49">
        <w:t>, the strategies for winning:</w:t>
      </w:r>
    </w:p>
    <w:p w14:paraId="34E41703" w14:textId="480BBFBB" w:rsidR="00115B49" w:rsidRDefault="00115B49" w:rsidP="00266539">
      <w:r>
        <w:lastRenderedPageBreak/>
        <w:t>Shoot all the invaders without moving</w:t>
      </w:r>
    </w:p>
    <w:p w14:paraId="79C65084" w14:textId="45E6D3CB" w:rsidR="00115B49" w:rsidRDefault="00115B49" w:rsidP="00266539">
      <w:r>
        <w:t>Use the move keys to track the invaders</w:t>
      </w:r>
    </w:p>
    <w:p w14:paraId="05C73271" w14:textId="2171ED44" w:rsidR="00115B49" w:rsidRDefault="00115B49" w:rsidP="00266539">
      <w:r>
        <w:t>Shoot groups at a time</w:t>
      </w:r>
    </w:p>
    <w:p w14:paraId="4357FC2C" w14:textId="2AA815E8" w:rsidR="00115B49" w:rsidRPr="00266539" w:rsidRDefault="00115B49" w:rsidP="00266539">
      <w:r>
        <w:t>To lose the invaders simply need to collide with the player.</w:t>
      </w:r>
    </w:p>
    <w:p w14:paraId="6A05A809" w14:textId="77777777" w:rsidR="00325CD5" w:rsidRDefault="00325CD5" w:rsidP="00996231"/>
    <w:p w14:paraId="6442539E" w14:textId="735AAAB9" w:rsidR="00996231" w:rsidRDefault="00996231" w:rsidP="00996231">
      <w:pPr>
        <w:pStyle w:val="Heading2"/>
      </w:pPr>
      <w:r>
        <w:t>Images</w:t>
      </w:r>
      <w:r w:rsidR="00115B49">
        <w:t xml:space="preserve"> and assets table</w:t>
      </w:r>
    </w:p>
    <w:p w14:paraId="475DEDCF" w14:textId="77777777" w:rsidR="00996231" w:rsidRDefault="00996231" w:rsidP="004E3117">
      <w:r>
        <w:t xml:space="preserve">Image 1 – </w:t>
      </w:r>
      <w:proofErr w:type="spellStart"/>
      <w:r>
        <w:t>Ripa</w:t>
      </w:r>
      <w:proofErr w:type="spellEnd"/>
      <w:r>
        <w:t xml:space="preserve"> ‘</w:t>
      </w:r>
      <w:proofErr w:type="spellStart"/>
      <w:r>
        <w:t>Moramee</w:t>
      </w:r>
      <w:proofErr w:type="spellEnd"/>
    </w:p>
    <w:p w14:paraId="1792A195" w14:textId="77777777" w:rsidR="00996231" w:rsidRDefault="00996231" w:rsidP="004E3117">
      <w:r>
        <w:t>This character is from the Halo Franchise and will be serving as the enemy style element within my game</w:t>
      </w:r>
      <w:r w:rsidR="003C329D">
        <w:t xml:space="preserve"> as this character was a primary antagonist.</w:t>
      </w:r>
    </w:p>
    <w:p w14:paraId="5A39BBE3" w14:textId="77777777" w:rsidR="003C329D" w:rsidRDefault="003C329D" w:rsidP="00996231">
      <w:pPr>
        <w:pStyle w:val="ListParagraph"/>
      </w:pPr>
    </w:p>
    <w:p w14:paraId="55645D90" w14:textId="77777777" w:rsidR="003C329D" w:rsidRDefault="003C329D" w:rsidP="004E3117">
      <w:r w:rsidRPr="004E3117">
        <w:rPr>
          <w:rFonts w:ascii="Arial" w:hAnsi="Arial" w:cs="Arial"/>
          <w:color w:val="000000"/>
          <w:sz w:val="20"/>
          <w:szCs w:val="20"/>
          <w:shd w:val="clear" w:color="auto" w:fill="D5E1F2"/>
        </w:rPr>
        <w:t xml:space="preserve">Images of </w:t>
      </w:r>
      <w:proofErr w:type="spellStart"/>
      <w:r w:rsidRPr="004E3117">
        <w:rPr>
          <w:rFonts w:ascii="Arial" w:hAnsi="Arial" w:cs="Arial"/>
          <w:color w:val="000000"/>
          <w:sz w:val="20"/>
          <w:szCs w:val="20"/>
          <w:shd w:val="clear" w:color="auto" w:fill="D5E1F2"/>
        </w:rPr>
        <w:t>Ripa</w:t>
      </w:r>
      <w:proofErr w:type="spellEnd"/>
      <w:r w:rsidRPr="004E3117">
        <w:rPr>
          <w:rFonts w:ascii="Arial" w:hAnsi="Arial" w:cs="Arial"/>
          <w:color w:val="000000"/>
          <w:sz w:val="20"/>
          <w:szCs w:val="20"/>
          <w:shd w:val="clear" w:color="auto" w:fill="D5E1F2"/>
        </w:rPr>
        <w:t xml:space="preserve"> '</w:t>
      </w:r>
      <w:proofErr w:type="spellStart"/>
      <w:r w:rsidRPr="004E3117">
        <w:rPr>
          <w:rFonts w:ascii="Arial" w:hAnsi="Arial" w:cs="Arial"/>
          <w:color w:val="000000"/>
          <w:sz w:val="20"/>
          <w:szCs w:val="20"/>
          <w:shd w:val="clear" w:color="auto" w:fill="D5E1F2"/>
        </w:rPr>
        <w:t>Moramee</w:t>
      </w:r>
      <w:proofErr w:type="spellEnd"/>
      <w:r w:rsidRPr="004E3117">
        <w:rPr>
          <w:rFonts w:ascii="Arial" w:hAnsi="Arial" w:cs="Arial"/>
          <w:color w:val="000000"/>
          <w:sz w:val="20"/>
          <w:szCs w:val="20"/>
          <w:shd w:val="clear" w:color="auto" w:fill="D5E1F2"/>
        </w:rPr>
        <w:t>. (2017). [image] Available at: https://www.halopedia.org/Category:Images_of_Ripa_%27Moramee [Accessed 8 Mar. 2019].</w:t>
      </w:r>
    </w:p>
    <w:p w14:paraId="41C8F396" w14:textId="58B3BD5D" w:rsidR="00996231" w:rsidRDefault="00266539" w:rsidP="00996231">
      <w:r>
        <w:t xml:space="preserve">Image 2 – Halo 3 </w:t>
      </w:r>
      <w:proofErr w:type="spellStart"/>
      <w:r>
        <w:t>Unggoy</w:t>
      </w:r>
      <w:proofErr w:type="spellEnd"/>
      <w:r>
        <w:t xml:space="preserve"> </w:t>
      </w:r>
    </w:p>
    <w:p w14:paraId="70127323" w14:textId="5C194897" w:rsidR="00266539" w:rsidRDefault="00266539" w:rsidP="0099623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I0.wp.com. (2019). [online] Available at: https://i0.wp.com/vignette.wikia.nocookie.net/halofanon/images/2/25/Epic.jpg/revision/latest?cb=20120405142901 [Accessed 7 May 2019].</w:t>
      </w:r>
    </w:p>
    <w:p w14:paraId="5102ACA9" w14:textId="593747A8" w:rsidR="00266539" w:rsidRDefault="00266539" w:rsidP="0099623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Image 3 – Halo MCC Flood background</w:t>
      </w:r>
    </w:p>
    <w:p w14:paraId="38C4DADD" w14:textId="3394ED22" w:rsidR="00266539" w:rsidRDefault="00266539" w:rsidP="0099623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Gamerdvr.com.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Click here for HD resolution and download options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https://gamerdvr.com/gamer/jam1339/screenshot/10949479 [Accessed 7 May 2019].</w:t>
      </w:r>
    </w:p>
    <w:p w14:paraId="735A0B30" w14:textId="363077D5" w:rsidR="00266539" w:rsidRDefault="00266539" w:rsidP="0099623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Image 4 – Halo logo</w:t>
      </w:r>
    </w:p>
    <w:p w14:paraId="7C71E95D" w14:textId="7DB334F0" w:rsidR="00266539" w:rsidRDefault="00266539" w:rsidP="0099623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Halo.bungie.org.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Halo Logos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http://halo.bungie.org/logos.html?background=white [Accessed 7 May 2019].</w:t>
      </w:r>
    </w:p>
    <w:p w14:paraId="5F02CB5B" w14:textId="377C38C8" w:rsidR="00266539" w:rsidRDefault="00266539" w:rsidP="0099623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39B2A0C" w14:textId="5973FC9D" w:rsidR="00266539" w:rsidRDefault="00266539" w:rsidP="0099623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Image 5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‘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Vadam</w:t>
      </w:r>
      <w:proofErr w:type="spellEnd"/>
    </w:p>
    <w:p w14:paraId="72A3D3EC" w14:textId="567576C8" w:rsidR="00996231" w:rsidRDefault="0026653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Halopedia. (2019).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Thel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'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Vadam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https://www.halopedia.org/Thel_%27Vadam [Accessed 7 May 2019].</w:t>
      </w:r>
    </w:p>
    <w:p w14:paraId="0D0B940D" w14:textId="5935CC20" w:rsidR="003C329D" w:rsidRDefault="00115B49">
      <w:r>
        <w:t xml:space="preserve"> </w:t>
      </w:r>
    </w:p>
    <w:p w14:paraId="0E27B00A" w14:textId="68958B8A" w:rsidR="00E17F98" w:rsidRDefault="00115B49">
      <w:r>
        <w:t>Sound 1 – fire sound</w:t>
      </w:r>
    </w:p>
    <w:p w14:paraId="785473C3" w14:textId="7661E08A" w:rsidR="00115B49" w:rsidRDefault="00115B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HaloNeedler_Alt.wav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Anolog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https://freesound.org/people/Anolog/sounds/411585/ [Accessed 7 May 2019].</w:t>
      </w:r>
    </w:p>
    <w:p w14:paraId="23F01275" w14:textId="42A27089" w:rsidR="00115B49" w:rsidRDefault="00115B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Sound 2 – death sound</w:t>
      </w:r>
    </w:p>
    <w:p w14:paraId="7F24D23D" w14:textId="12DA338C" w:rsidR="00115B49" w:rsidRDefault="00115B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Explosion, 8-bit, 01.wav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InspectorJ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https://freesound.org/people/InspectorJ/sounds/448226/ [Accessed 7 May 2019].</w:t>
      </w:r>
    </w:p>
    <w:p w14:paraId="57F832DD" w14:textId="7F11402E" w:rsidR="00115B49" w:rsidRDefault="00115B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Sound 3 – menu button</w:t>
      </w:r>
    </w:p>
    <w:p w14:paraId="6DBCCCFF" w14:textId="35BCE368" w:rsidR="00115B49" w:rsidRDefault="00115B49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Gun cock.wav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pockroozer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https://freesound.org/people/pockroozer/sounds/421794/ [Accessed 7 May 2019].</w:t>
      </w:r>
    </w:p>
    <w:p w14:paraId="44EAFD9C" w14:textId="77777777" w:rsidR="00996231" w:rsidRDefault="00996231"/>
    <w:sectPr w:rsidR="00996231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822EC" w14:textId="77777777" w:rsidR="0092279C" w:rsidRDefault="0092279C" w:rsidP="00C6554A">
      <w:pPr>
        <w:spacing w:before="0" w:after="0" w:line="240" w:lineRule="auto"/>
      </w:pPr>
      <w:r>
        <w:separator/>
      </w:r>
    </w:p>
  </w:endnote>
  <w:endnote w:type="continuationSeparator" w:id="0">
    <w:p w14:paraId="4601949D" w14:textId="77777777" w:rsidR="0092279C" w:rsidRDefault="0092279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857A4" w14:textId="6129B840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15B4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EBAA7" w14:textId="77777777" w:rsidR="0092279C" w:rsidRDefault="0092279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6E33B9D" w14:textId="77777777" w:rsidR="0092279C" w:rsidRDefault="0092279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12BAC"/>
    <w:multiLevelType w:val="hybridMultilevel"/>
    <w:tmpl w:val="2C702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31"/>
    <w:rsid w:val="00115B49"/>
    <w:rsid w:val="00244FB5"/>
    <w:rsid w:val="002554CD"/>
    <w:rsid w:val="00266539"/>
    <w:rsid w:val="002753B2"/>
    <w:rsid w:val="00287889"/>
    <w:rsid w:val="00293B83"/>
    <w:rsid w:val="002B4294"/>
    <w:rsid w:val="002F21FC"/>
    <w:rsid w:val="00325CD5"/>
    <w:rsid w:val="00333D0D"/>
    <w:rsid w:val="003A21F2"/>
    <w:rsid w:val="003C329D"/>
    <w:rsid w:val="00485D18"/>
    <w:rsid w:val="004A5FCA"/>
    <w:rsid w:val="004C049F"/>
    <w:rsid w:val="004E3117"/>
    <w:rsid w:val="005000E2"/>
    <w:rsid w:val="006A3CE7"/>
    <w:rsid w:val="0092279C"/>
    <w:rsid w:val="00996231"/>
    <w:rsid w:val="009A10C0"/>
    <w:rsid w:val="00A9476C"/>
    <w:rsid w:val="00C6554A"/>
    <w:rsid w:val="00E17F98"/>
    <w:rsid w:val="00ED7C44"/>
    <w:rsid w:val="39B6A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1C8B5"/>
  <w15:chartTrackingRefBased/>
  <w15:docId w15:val="{0AE30E5D-EBF9-4635-9B89-95C739A1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99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0194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97844-418A-4FBA-BEC1-C5B17EA89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188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240194</dc:creator>
  <cp:keywords/>
  <dc:description/>
  <cp:lastModifiedBy>240194</cp:lastModifiedBy>
  <cp:revision>8</cp:revision>
  <dcterms:created xsi:type="dcterms:W3CDTF">2019-03-08T14:09:00Z</dcterms:created>
  <dcterms:modified xsi:type="dcterms:W3CDTF">2019-05-07T13:00:00Z</dcterms:modified>
</cp:coreProperties>
</file>